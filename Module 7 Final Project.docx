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E4B22" w14:textId="77777777" w:rsidR="002C79E6" w:rsidRDefault="002C79E6" w:rsidP="002C79E6"/>
    <w:p w14:paraId="612501C2" w14:textId="77777777" w:rsidR="002C79E6" w:rsidRDefault="002C79E6" w:rsidP="002C79E6"/>
    <w:p w14:paraId="63C16856" w14:textId="77777777" w:rsidR="002C79E6" w:rsidRDefault="002C79E6" w:rsidP="002C79E6"/>
    <w:p w14:paraId="0DCC848F" w14:textId="77777777" w:rsidR="002C79E6" w:rsidRDefault="002C79E6" w:rsidP="002C79E6"/>
    <w:p w14:paraId="7A062934" w14:textId="77777777" w:rsidR="002C79E6" w:rsidRDefault="002C79E6" w:rsidP="002C79E6"/>
    <w:p w14:paraId="5967A620" w14:textId="1C2DD640" w:rsidR="6A36C4BF" w:rsidRPr="006410F0" w:rsidRDefault="006410F0" w:rsidP="00B863FB">
      <w:pPr>
        <w:pStyle w:val="Title"/>
        <w:rPr>
          <w:rFonts w:ascii="Times New Roman" w:hAnsi="Times New Roman" w:cs="Times New Roman"/>
          <w:sz w:val="24"/>
        </w:rPr>
      </w:pPr>
      <w:r w:rsidRPr="006410F0">
        <w:rPr>
          <w:rFonts w:ascii="Times New Roman" w:hAnsi="Times New Roman" w:cs="Times New Roman"/>
          <w:sz w:val="24"/>
        </w:rPr>
        <w:t>Module 7 Final Project</w:t>
      </w:r>
    </w:p>
    <w:p w14:paraId="785D0B96" w14:textId="0FEE0CAA" w:rsidR="201D26C8" w:rsidRPr="006410F0" w:rsidRDefault="201D26C8" w:rsidP="002C79E6">
      <w:pPr>
        <w:pStyle w:val="Subtitle"/>
        <w:rPr>
          <w:rFonts w:ascii="Times New Roman" w:hAnsi="Times New Roman" w:cs="Times New Roman"/>
          <w:sz w:val="24"/>
          <w:szCs w:val="24"/>
        </w:rPr>
      </w:pPr>
    </w:p>
    <w:p w14:paraId="24928443" w14:textId="3CC42E30" w:rsidR="00A417C1" w:rsidRPr="006410F0" w:rsidRDefault="006410F0" w:rsidP="002C79E6">
      <w:pPr>
        <w:pStyle w:val="Subtitle"/>
        <w:rPr>
          <w:rFonts w:ascii="Times New Roman" w:hAnsi="Times New Roman" w:cs="Times New Roman"/>
          <w:sz w:val="24"/>
          <w:szCs w:val="24"/>
        </w:rPr>
      </w:pPr>
      <w:r w:rsidRPr="006410F0">
        <w:rPr>
          <w:rFonts w:ascii="Times New Roman" w:hAnsi="Times New Roman" w:cs="Times New Roman"/>
          <w:sz w:val="24"/>
          <w:szCs w:val="24"/>
        </w:rPr>
        <w:t>Jordon R Burris</w:t>
      </w:r>
    </w:p>
    <w:p w14:paraId="3344D637" w14:textId="0FB7A8C8" w:rsidR="002C79E6" w:rsidRPr="006410F0" w:rsidRDefault="006410F0" w:rsidP="006410F0">
      <w:pPr>
        <w:pStyle w:val="Subtitle"/>
        <w:rPr>
          <w:rFonts w:ascii="Times New Roman" w:hAnsi="Times New Roman" w:cs="Times New Roman"/>
          <w:sz w:val="24"/>
          <w:szCs w:val="24"/>
        </w:rPr>
      </w:pPr>
      <w:r w:rsidRPr="006410F0">
        <w:rPr>
          <w:rFonts w:ascii="Times New Roman" w:hAnsi="Times New Roman" w:cs="Times New Roman"/>
          <w:sz w:val="24"/>
          <w:szCs w:val="24"/>
        </w:rPr>
        <w:t>Southern New Hampshire University</w:t>
      </w:r>
    </w:p>
    <w:p w14:paraId="18F8A420" w14:textId="3797A40D" w:rsidR="006410F0" w:rsidRPr="006410F0" w:rsidRDefault="006410F0" w:rsidP="006410F0">
      <w:pPr>
        <w:ind w:firstLine="0"/>
        <w:jc w:val="center"/>
        <w:rPr>
          <w:rFonts w:ascii="Times New Roman" w:hAnsi="Times New Roman" w:cs="Times New Roman"/>
          <w:sz w:val="24"/>
        </w:rPr>
      </w:pPr>
      <w:r w:rsidRPr="006410F0">
        <w:rPr>
          <w:rFonts w:ascii="Times New Roman" w:hAnsi="Times New Roman" w:cs="Times New Roman"/>
          <w:sz w:val="24"/>
        </w:rPr>
        <w:t>CS-250</w:t>
      </w:r>
    </w:p>
    <w:p w14:paraId="72DAD8AA" w14:textId="40C8EBA0" w:rsidR="002C79E6" w:rsidRPr="006410F0" w:rsidRDefault="006410F0" w:rsidP="002C79E6">
      <w:pPr>
        <w:pStyle w:val="Subtitle"/>
        <w:rPr>
          <w:rFonts w:ascii="Times New Roman" w:hAnsi="Times New Roman" w:cs="Times New Roman"/>
          <w:sz w:val="24"/>
          <w:szCs w:val="24"/>
        </w:rPr>
      </w:pPr>
      <w:r w:rsidRPr="006410F0">
        <w:rPr>
          <w:rFonts w:ascii="Times New Roman" w:hAnsi="Times New Roman" w:cs="Times New Roman"/>
          <w:sz w:val="24"/>
          <w:szCs w:val="24"/>
        </w:rPr>
        <w:t>Prof. Iles</w:t>
      </w:r>
    </w:p>
    <w:p w14:paraId="78FE6871" w14:textId="7D49589B" w:rsidR="67AE9998" w:rsidRDefault="006410F0" w:rsidP="006410F0">
      <w:pPr>
        <w:pStyle w:val="Subtitle"/>
        <w:rPr>
          <w:rFonts w:ascii="Times New Roman" w:hAnsi="Times New Roman" w:cs="Times New Roman"/>
          <w:sz w:val="24"/>
          <w:szCs w:val="24"/>
        </w:rPr>
      </w:pPr>
      <w:r w:rsidRPr="006410F0">
        <w:rPr>
          <w:rFonts w:ascii="Times New Roman" w:hAnsi="Times New Roman" w:cs="Times New Roman"/>
          <w:sz w:val="24"/>
          <w:szCs w:val="24"/>
        </w:rPr>
        <w:t>Dec 17, 2023</w:t>
      </w:r>
    </w:p>
    <w:p w14:paraId="6ED26B52" w14:textId="77777777" w:rsidR="006410F0" w:rsidRDefault="006410F0" w:rsidP="006410F0"/>
    <w:p w14:paraId="63F1FB17" w14:textId="77777777" w:rsidR="006410F0" w:rsidRDefault="006410F0" w:rsidP="006410F0"/>
    <w:p w14:paraId="419787B0" w14:textId="77777777" w:rsidR="006410F0" w:rsidRDefault="006410F0" w:rsidP="006410F0"/>
    <w:p w14:paraId="6122C7DF" w14:textId="77777777" w:rsidR="006410F0" w:rsidRDefault="006410F0" w:rsidP="006410F0"/>
    <w:p w14:paraId="4478626B" w14:textId="77777777" w:rsidR="006410F0" w:rsidRDefault="006410F0" w:rsidP="006410F0"/>
    <w:p w14:paraId="7E02EFF1" w14:textId="77777777" w:rsidR="006410F0" w:rsidRDefault="006410F0" w:rsidP="006410F0"/>
    <w:p w14:paraId="328E682C" w14:textId="77777777" w:rsidR="006410F0" w:rsidRDefault="006410F0" w:rsidP="006410F0"/>
    <w:p w14:paraId="3D66EA2F" w14:textId="77777777" w:rsidR="006410F0" w:rsidRDefault="006410F0" w:rsidP="006410F0"/>
    <w:p w14:paraId="2989EAEF" w14:textId="77777777" w:rsidR="006410F0" w:rsidRDefault="006410F0" w:rsidP="006410F0"/>
    <w:p w14:paraId="38ECF502" w14:textId="77777777" w:rsidR="006410F0" w:rsidRDefault="006410F0" w:rsidP="006410F0"/>
    <w:p w14:paraId="520485A1" w14:textId="77777777" w:rsidR="006410F0" w:rsidRDefault="006410F0" w:rsidP="006410F0"/>
    <w:p w14:paraId="6D3C426E" w14:textId="77777777" w:rsidR="006410F0" w:rsidRDefault="006410F0" w:rsidP="006410F0"/>
    <w:p w14:paraId="17EE38C5" w14:textId="77777777" w:rsidR="006410F0" w:rsidRDefault="006410F0" w:rsidP="006410F0"/>
    <w:p w14:paraId="53C8002D" w14:textId="5ECDCAE9" w:rsidR="006410F0" w:rsidRDefault="006410F0" w:rsidP="006410F0">
      <w:pPr>
        <w:rPr>
          <w:rFonts w:ascii="Times New Roman" w:hAnsi="Times New Roman" w:cs="Times New Roman"/>
          <w:sz w:val="24"/>
        </w:rPr>
      </w:pPr>
      <w:r>
        <w:rPr>
          <w:rFonts w:ascii="Times New Roman" w:hAnsi="Times New Roman" w:cs="Times New Roman"/>
          <w:sz w:val="24"/>
        </w:rPr>
        <w:t>There are various roles in the scrum development team, the first one being the product owner. The product owner would be the main communication between the customer and the development team, the product owner will discuss customer preferences and help the team understand what the dynamics are for the application.</w:t>
      </w:r>
    </w:p>
    <w:p w14:paraId="2FDB3D8E" w14:textId="77777777" w:rsidR="006410F0" w:rsidRDefault="006410F0" w:rsidP="006410F0">
      <w:pPr>
        <w:rPr>
          <w:rFonts w:ascii="Times New Roman" w:hAnsi="Times New Roman" w:cs="Times New Roman"/>
          <w:sz w:val="24"/>
        </w:rPr>
      </w:pPr>
    </w:p>
    <w:p w14:paraId="7A0AE3F7" w14:textId="5F901896" w:rsidR="006410F0" w:rsidRDefault="006410F0" w:rsidP="006410F0">
      <w:pPr>
        <w:rPr>
          <w:rFonts w:ascii="Times New Roman" w:hAnsi="Times New Roman" w:cs="Times New Roman"/>
          <w:sz w:val="24"/>
        </w:rPr>
      </w:pPr>
      <w:r>
        <w:rPr>
          <w:rFonts w:ascii="Times New Roman" w:hAnsi="Times New Roman" w:cs="Times New Roman"/>
          <w:sz w:val="24"/>
        </w:rPr>
        <w:t>The next on the list would be the scrum master, the scrum master would be the next under the product owner. The scrum master will help the product owner define values and key points in the process and deliver the information to the team.</w:t>
      </w:r>
      <w:r w:rsidR="00900F9E">
        <w:rPr>
          <w:rFonts w:ascii="Times New Roman" w:hAnsi="Times New Roman" w:cs="Times New Roman"/>
          <w:sz w:val="24"/>
        </w:rPr>
        <w:t xml:space="preserve"> They also help manage backlog and helps with communication and meetings.</w:t>
      </w:r>
    </w:p>
    <w:p w14:paraId="0A61069A" w14:textId="77777777" w:rsidR="00900F9E" w:rsidRDefault="00900F9E" w:rsidP="006410F0">
      <w:pPr>
        <w:rPr>
          <w:rFonts w:ascii="Times New Roman" w:hAnsi="Times New Roman" w:cs="Times New Roman"/>
          <w:sz w:val="24"/>
        </w:rPr>
      </w:pPr>
    </w:p>
    <w:p w14:paraId="08F9F9A2" w14:textId="74CACC92" w:rsidR="00900F9E" w:rsidRDefault="00900F9E" w:rsidP="006410F0">
      <w:pPr>
        <w:rPr>
          <w:rFonts w:ascii="Times New Roman" w:hAnsi="Times New Roman" w:cs="Times New Roman"/>
          <w:sz w:val="24"/>
        </w:rPr>
      </w:pPr>
      <w:r>
        <w:rPr>
          <w:rFonts w:ascii="Times New Roman" w:hAnsi="Times New Roman" w:cs="Times New Roman"/>
          <w:sz w:val="24"/>
        </w:rPr>
        <w:t xml:space="preserve">Then we have the developers, the developers do all the </w:t>
      </w:r>
      <w:proofErr w:type="gramStart"/>
      <w:r>
        <w:rPr>
          <w:rFonts w:ascii="Times New Roman" w:hAnsi="Times New Roman" w:cs="Times New Roman"/>
          <w:sz w:val="24"/>
        </w:rPr>
        <w:t>ground work</w:t>
      </w:r>
      <w:proofErr w:type="gramEnd"/>
      <w:r>
        <w:rPr>
          <w:rFonts w:ascii="Times New Roman" w:hAnsi="Times New Roman" w:cs="Times New Roman"/>
          <w:sz w:val="24"/>
        </w:rPr>
        <w:t xml:space="preserve"> with development and report any issues back to the scrum master that they run into. The development team </w:t>
      </w:r>
      <w:proofErr w:type="gramStart"/>
      <w:r>
        <w:rPr>
          <w:rFonts w:ascii="Times New Roman" w:hAnsi="Times New Roman" w:cs="Times New Roman"/>
          <w:sz w:val="24"/>
        </w:rPr>
        <w:t>has to</w:t>
      </w:r>
      <w:proofErr w:type="gramEnd"/>
      <w:r>
        <w:rPr>
          <w:rFonts w:ascii="Times New Roman" w:hAnsi="Times New Roman" w:cs="Times New Roman"/>
          <w:sz w:val="24"/>
        </w:rPr>
        <w:t xml:space="preserve"> be very detail oriented and have great communication between themselves and the project leadership.</w:t>
      </w:r>
    </w:p>
    <w:p w14:paraId="441DA3C6" w14:textId="77777777" w:rsidR="00900F9E" w:rsidRDefault="00900F9E" w:rsidP="006410F0">
      <w:pPr>
        <w:rPr>
          <w:rFonts w:ascii="Times New Roman" w:hAnsi="Times New Roman" w:cs="Times New Roman"/>
          <w:sz w:val="24"/>
        </w:rPr>
      </w:pPr>
    </w:p>
    <w:p w14:paraId="41DA100B" w14:textId="4E3017E1" w:rsidR="00900F9E" w:rsidRDefault="008872E5" w:rsidP="006410F0">
      <w:pPr>
        <w:rPr>
          <w:rFonts w:ascii="Times New Roman" w:hAnsi="Times New Roman" w:cs="Times New Roman"/>
          <w:sz w:val="24"/>
        </w:rPr>
      </w:pPr>
      <w:r>
        <w:rPr>
          <w:rFonts w:ascii="Times New Roman" w:hAnsi="Times New Roman" w:cs="Times New Roman"/>
          <w:sz w:val="24"/>
        </w:rPr>
        <w:t>The last role we went over was the tester, the tester is near the end of development and will help find and work our bugs within the code.</w:t>
      </w:r>
    </w:p>
    <w:p w14:paraId="74CEDEB9" w14:textId="77777777" w:rsidR="008872E5" w:rsidRDefault="008872E5" w:rsidP="006410F0">
      <w:pPr>
        <w:rPr>
          <w:rFonts w:ascii="Times New Roman" w:hAnsi="Times New Roman" w:cs="Times New Roman"/>
          <w:sz w:val="24"/>
        </w:rPr>
      </w:pPr>
    </w:p>
    <w:p w14:paraId="31FC7179" w14:textId="601B8A36" w:rsidR="008872E5" w:rsidRDefault="00214FEC" w:rsidP="006410F0">
      <w:pPr>
        <w:rPr>
          <w:rFonts w:ascii="Times New Roman" w:hAnsi="Times New Roman" w:cs="Times New Roman"/>
          <w:sz w:val="24"/>
        </w:rPr>
      </w:pPr>
      <w:r>
        <w:rPr>
          <w:rFonts w:ascii="Times New Roman" w:hAnsi="Times New Roman" w:cs="Times New Roman"/>
          <w:sz w:val="24"/>
        </w:rPr>
        <w:t>I feel like the agile approach made communication and planning much easier, because there were multiple means of communication. There were also meeting where the entire team was involved in the process that way nobody felt left out of the development.</w:t>
      </w:r>
    </w:p>
    <w:p w14:paraId="4EA519CE" w14:textId="77777777" w:rsidR="00214FEC" w:rsidRDefault="00214FEC" w:rsidP="006410F0">
      <w:pPr>
        <w:rPr>
          <w:rFonts w:ascii="Times New Roman" w:hAnsi="Times New Roman" w:cs="Times New Roman"/>
          <w:sz w:val="24"/>
        </w:rPr>
      </w:pPr>
    </w:p>
    <w:p w14:paraId="40A7E071" w14:textId="5E06F939" w:rsidR="00214FEC" w:rsidRDefault="00214FEC" w:rsidP="006410F0">
      <w:pPr>
        <w:rPr>
          <w:rFonts w:ascii="Times New Roman" w:hAnsi="Times New Roman" w:cs="Times New Roman"/>
          <w:sz w:val="24"/>
        </w:rPr>
      </w:pPr>
      <w:r>
        <w:rPr>
          <w:rFonts w:ascii="Times New Roman" w:hAnsi="Times New Roman" w:cs="Times New Roman"/>
          <w:sz w:val="24"/>
        </w:rPr>
        <w:lastRenderedPageBreak/>
        <w:t xml:space="preserve">When the project had changed direction, the agile process made for an easy means of development because of the immense flexibility of the agile workflow. Without this, there would have had to have been some sort of </w:t>
      </w:r>
      <w:r w:rsidR="00F90A06">
        <w:rPr>
          <w:rFonts w:ascii="Times New Roman" w:hAnsi="Times New Roman" w:cs="Times New Roman"/>
          <w:sz w:val="24"/>
        </w:rPr>
        <w:t>steppingstones</w:t>
      </w:r>
      <w:r>
        <w:rPr>
          <w:rFonts w:ascii="Times New Roman" w:hAnsi="Times New Roman" w:cs="Times New Roman"/>
          <w:sz w:val="24"/>
        </w:rPr>
        <w:t xml:space="preserve"> to step back on, the work was not linear like we have seen with other development methods.</w:t>
      </w:r>
    </w:p>
    <w:p w14:paraId="2082710F" w14:textId="77777777" w:rsidR="00214FEC" w:rsidRDefault="00214FEC" w:rsidP="006410F0">
      <w:pPr>
        <w:rPr>
          <w:rFonts w:ascii="Times New Roman" w:hAnsi="Times New Roman" w:cs="Times New Roman"/>
          <w:sz w:val="24"/>
        </w:rPr>
      </w:pPr>
    </w:p>
    <w:p w14:paraId="4A6A9862" w14:textId="7D0D3AFE" w:rsidR="00214FEC" w:rsidRDefault="00F90A06" w:rsidP="006410F0">
      <w:pPr>
        <w:rPr>
          <w:rFonts w:ascii="Times New Roman" w:hAnsi="Times New Roman" w:cs="Times New Roman"/>
          <w:sz w:val="24"/>
        </w:rPr>
      </w:pPr>
      <w:r>
        <w:rPr>
          <w:rFonts w:ascii="Times New Roman" w:hAnsi="Times New Roman" w:cs="Times New Roman"/>
          <w:sz w:val="24"/>
        </w:rPr>
        <w:t xml:space="preserve">I have noticed communication is key when working with any type of team, </w:t>
      </w:r>
      <w:proofErr w:type="spellStart"/>
      <w:r>
        <w:rPr>
          <w:rFonts w:ascii="Times New Roman" w:hAnsi="Times New Roman" w:cs="Times New Roman"/>
          <w:sz w:val="24"/>
        </w:rPr>
        <w:t>on</w:t>
      </w:r>
      <w:proofErr w:type="spellEnd"/>
      <w:r>
        <w:rPr>
          <w:rFonts w:ascii="Times New Roman" w:hAnsi="Times New Roman" w:cs="Times New Roman"/>
          <w:sz w:val="24"/>
        </w:rPr>
        <w:t xml:space="preserve"> of the strategies I feel is effective is open message boards, this allows for people to chime in and give thoughts and ideas and have them in actual physical writing, I know sometime people forget things they are told verbally so having things written down to remind them really helps.</w:t>
      </w:r>
    </w:p>
    <w:p w14:paraId="4C48BC95" w14:textId="77777777" w:rsidR="00F90A06" w:rsidRDefault="00F90A06" w:rsidP="006410F0">
      <w:pPr>
        <w:rPr>
          <w:rFonts w:ascii="Times New Roman" w:hAnsi="Times New Roman" w:cs="Times New Roman"/>
          <w:sz w:val="24"/>
        </w:rPr>
      </w:pPr>
    </w:p>
    <w:p w14:paraId="0EB3CC8F" w14:textId="0B7E9EBF" w:rsidR="00F90A06" w:rsidRDefault="00F90A06" w:rsidP="006410F0">
      <w:pPr>
        <w:rPr>
          <w:rFonts w:ascii="Times New Roman" w:hAnsi="Times New Roman" w:cs="Times New Roman"/>
          <w:sz w:val="24"/>
        </w:rPr>
      </w:pPr>
      <w:r>
        <w:rPr>
          <w:rFonts w:ascii="Times New Roman" w:hAnsi="Times New Roman" w:cs="Times New Roman"/>
          <w:sz w:val="24"/>
        </w:rPr>
        <w:t>I think the team being able to work together throughout the assignment and have clear communication that was available to the entire team really helped.</w:t>
      </w:r>
    </w:p>
    <w:p w14:paraId="7F587D59" w14:textId="77777777" w:rsidR="00F90A06" w:rsidRDefault="00F90A06" w:rsidP="006410F0">
      <w:pPr>
        <w:rPr>
          <w:rFonts w:ascii="Times New Roman" w:hAnsi="Times New Roman" w:cs="Times New Roman"/>
          <w:sz w:val="24"/>
        </w:rPr>
      </w:pPr>
    </w:p>
    <w:p w14:paraId="7142309E" w14:textId="09AC5607" w:rsidR="00F90A06" w:rsidRPr="006410F0" w:rsidRDefault="00F90A06" w:rsidP="006410F0">
      <w:pPr>
        <w:rPr>
          <w:rFonts w:ascii="Times New Roman" w:hAnsi="Times New Roman" w:cs="Times New Roman"/>
          <w:sz w:val="24"/>
        </w:rPr>
      </w:pPr>
      <w:r>
        <w:rPr>
          <w:rFonts w:ascii="Times New Roman" w:hAnsi="Times New Roman" w:cs="Times New Roman"/>
          <w:sz w:val="24"/>
        </w:rPr>
        <w:t xml:space="preserve">The agile approach was very effective because it laid the baseline for what needed to be done to get the work accomplished. Communication was made </w:t>
      </w:r>
      <w:proofErr w:type="gramStart"/>
      <w:r>
        <w:rPr>
          <w:rFonts w:ascii="Times New Roman" w:hAnsi="Times New Roman" w:cs="Times New Roman"/>
          <w:sz w:val="24"/>
        </w:rPr>
        <w:t>easy</w:t>
      </w:r>
      <w:proofErr w:type="gramEnd"/>
      <w:r>
        <w:rPr>
          <w:rFonts w:ascii="Times New Roman" w:hAnsi="Times New Roman" w:cs="Times New Roman"/>
          <w:sz w:val="24"/>
        </w:rPr>
        <w:t xml:space="preserve"> and the workflow was managed very well, so that nobody felt overworked. I do feel that the agile approach was the appropriate approach for the development of the SNHU travel project.</w:t>
      </w:r>
    </w:p>
    <w:sectPr w:rsidR="00F90A06" w:rsidRPr="006410F0">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27F66" w14:textId="77777777" w:rsidR="006410F0" w:rsidRDefault="006410F0">
      <w:pPr>
        <w:spacing w:line="240" w:lineRule="auto"/>
      </w:pPr>
      <w:r>
        <w:separator/>
      </w:r>
    </w:p>
    <w:p w14:paraId="202E4107" w14:textId="77777777" w:rsidR="006410F0" w:rsidRDefault="006410F0"/>
  </w:endnote>
  <w:endnote w:type="continuationSeparator" w:id="0">
    <w:p w14:paraId="62BD9BC8" w14:textId="77777777" w:rsidR="006410F0" w:rsidRDefault="006410F0">
      <w:pPr>
        <w:spacing w:line="240" w:lineRule="auto"/>
      </w:pPr>
      <w:r>
        <w:continuationSeparator/>
      </w:r>
    </w:p>
    <w:p w14:paraId="1F0E23E5" w14:textId="77777777" w:rsidR="006410F0" w:rsidRDefault="006410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AD2CB"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AF9BC"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F04F2"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9C171" w14:textId="77777777" w:rsidR="006410F0" w:rsidRDefault="006410F0">
      <w:pPr>
        <w:spacing w:line="240" w:lineRule="auto"/>
      </w:pPr>
      <w:r>
        <w:separator/>
      </w:r>
    </w:p>
    <w:p w14:paraId="527EF8C5" w14:textId="77777777" w:rsidR="006410F0" w:rsidRDefault="006410F0"/>
  </w:footnote>
  <w:footnote w:type="continuationSeparator" w:id="0">
    <w:p w14:paraId="519C9D56" w14:textId="77777777" w:rsidR="006410F0" w:rsidRDefault="006410F0">
      <w:pPr>
        <w:spacing w:line="240" w:lineRule="auto"/>
      </w:pPr>
      <w:r>
        <w:continuationSeparator/>
      </w:r>
    </w:p>
    <w:p w14:paraId="004CCC3B" w14:textId="77777777" w:rsidR="006410F0" w:rsidRDefault="006410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5D916"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58C0F"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D620B"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0F0"/>
    <w:rsid w:val="00023AFE"/>
    <w:rsid w:val="000A3D9B"/>
    <w:rsid w:val="000D4642"/>
    <w:rsid w:val="000D539D"/>
    <w:rsid w:val="00116273"/>
    <w:rsid w:val="00214FEC"/>
    <w:rsid w:val="002C79E6"/>
    <w:rsid w:val="002F3AE9"/>
    <w:rsid w:val="003804CC"/>
    <w:rsid w:val="005C199E"/>
    <w:rsid w:val="006410F0"/>
    <w:rsid w:val="00664C1A"/>
    <w:rsid w:val="0087407D"/>
    <w:rsid w:val="008872E5"/>
    <w:rsid w:val="00900F9E"/>
    <w:rsid w:val="00A417C1"/>
    <w:rsid w:val="00B863FB"/>
    <w:rsid w:val="00B86440"/>
    <w:rsid w:val="00BB2D6F"/>
    <w:rsid w:val="00C00F8F"/>
    <w:rsid w:val="00C03068"/>
    <w:rsid w:val="00D620FD"/>
    <w:rsid w:val="00D91044"/>
    <w:rsid w:val="00E67454"/>
    <w:rsid w:val="00EF55C5"/>
    <w:rsid w:val="00F6242A"/>
    <w:rsid w:val="00F90A06"/>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80CE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rdonburris/Library/Containers/com.microsoft.Word/Data/Library/Application%20Support/Microsoft/Office/16.0/DTS/Search/%7bF8465529-AA75-B04B-A322-845043DFBFDA%7dtf16392902_win32.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0</TotalTime>
  <Pages>3</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2023-12-18T00:56:00Z</dcterms:created>
  <dcterms:modified xsi:type="dcterms:W3CDTF">2023-12-18T03:17:00Z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